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583CA" w14:textId="70BC5693" w:rsidR="007B551D" w:rsidRDefault="00F74A26" w:rsidP="00F74A26">
      <w:pPr>
        <w:pStyle w:val="a8"/>
      </w:pPr>
      <w:r w:rsidRPr="00F74A26">
        <w:t>Техничес</w:t>
      </w:r>
      <w:r>
        <w:t>кое задание</w:t>
      </w:r>
    </w:p>
    <w:sdt>
      <w:sdtPr>
        <w:id w:val="-1582742880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8"/>
          <w:szCs w:val="22"/>
          <w:lang w:eastAsia="en-US"/>
        </w:rPr>
      </w:sdtEndPr>
      <w:sdtContent>
        <w:p w14:paraId="5A499D8D" w14:textId="29DD2142" w:rsidR="005A3513" w:rsidRDefault="005A3513">
          <w:pPr>
            <w:pStyle w:val="ad"/>
          </w:pPr>
          <w:r>
            <w:t>Оглавление</w:t>
          </w:r>
        </w:p>
        <w:p w14:paraId="7BB2103D" w14:textId="563D9009" w:rsidR="00EE0BED" w:rsidRDefault="005A3513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403909" w:history="1">
            <w:r w:rsidR="00EE0BED" w:rsidRPr="007F634A">
              <w:rPr>
                <w:rStyle w:val="ae"/>
                <w:noProof/>
              </w:rPr>
              <w:t>Введение</w:t>
            </w:r>
            <w:r w:rsidR="00EE0BED">
              <w:rPr>
                <w:noProof/>
                <w:webHidden/>
              </w:rPr>
              <w:tab/>
            </w:r>
            <w:r w:rsidR="00EE0BED">
              <w:rPr>
                <w:noProof/>
                <w:webHidden/>
              </w:rPr>
              <w:fldChar w:fldCharType="begin"/>
            </w:r>
            <w:r w:rsidR="00EE0BED">
              <w:rPr>
                <w:noProof/>
                <w:webHidden/>
              </w:rPr>
              <w:instrText xml:space="preserve"> PAGEREF _Toc80403909 \h </w:instrText>
            </w:r>
            <w:r w:rsidR="00EE0BED">
              <w:rPr>
                <w:noProof/>
                <w:webHidden/>
              </w:rPr>
            </w:r>
            <w:r w:rsidR="00EE0BED">
              <w:rPr>
                <w:noProof/>
                <w:webHidden/>
              </w:rPr>
              <w:fldChar w:fldCharType="separate"/>
            </w:r>
            <w:r w:rsidR="00EE0BED">
              <w:rPr>
                <w:noProof/>
                <w:webHidden/>
              </w:rPr>
              <w:t>2</w:t>
            </w:r>
            <w:r w:rsidR="00EE0BED">
              <w:rPr>
                <w:noProof/>
                <w:webHidden/>
              </w:rPr>
              <w:fldChar w:fldCharType="end"/>
            </w:r>
          </w:hyperlink>
        </w:p>
        <w:p w14:paraId="7925E8D2" w14:textId="26A48D19" w:rsidR="00EE0BED" w:rsidRDefault="00EE0BE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10" w:history="1">
            <w:r w:rsidRPr="007F634A">
              <w:rPr>
                <w:rStyle w:val="ae"/>
                <w:noProof/>
              </w:rPr>
              <w:t>Предпосылки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B973" w14:textId="2FF95175" w:rsidR="00EE0BED" w:rsidRDefault="00EE0BE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11" w:history="1">
            <w:r w:rsidRPr="007F634A">
              <w:rPr>
                <w:rStyle w:val="ae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43FAD" w14:textId="1CF8931D" w:rsidR="00EE0BED" w:rsidRDefault="00EE0BED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12" w:history="1">
            <w:r w:rsidRPr="007F634A">
              <w:rPr>
                <w:rStyle w:val="ae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B3F4" w14:textId="176CBFE9" w:rsidR="00EE0BED" w:rsidRDefault="00EE0BE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13" w:history="1">
            <w:r w:rsidRPr="007F634A">
              <w:rPr>
                <w:rStyle w:val="ae"/>
                <w:noProof/>
              </w:rPr>
              <w:t>Подсистемы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364E5" w14:textId="58A014B4" w:rsidR="00EE0BED" w:rsidRDefault="00EE0BED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14" w:history="1">
            <w:r w:rsidRPr="007F634A">
              <w:rPr>
                <w:rStyle w:val="ae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26316" w14:textId="4CF1BECE" w:rsidR="00EE0BED" w:rsidRDefault="00EE0BE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15" w:history="1">
            <w:r w:rsidRPr="007F634A">
              <w:rPr>
                <w:rStyle w:val="ae"/>
                <w:noProof/>
              </w:rPr>
              <w:t>Общие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FF7D1" w14:textId="33D20B3E" w:rsidR="00EE0BED" w:rsidRDefault="00EE0BE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16" w:history="1">
            <w:r w:rsidRPr="007F634A">
              <w:rPr>
                <w:rStyle w:val="ae"/>
                <w:noProof/>
              </w:rPr>
              <w:t>Юниты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2E8F0" w14:textId="3B7E4F2B" w:rsidR="00EE0BED" w:rsidRDefault="00EE0BE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17" w:history="1">
            <w:r w:rsidRPr="007F634A">
              <w:rPr>
                <w:rStyle w:val="ae"/>
                <w:noProof/>
              </w:rPr>
              <w:t>Проигрыватель сражений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1B1F" w14:textId="1A886AD2" w:rsidR="00EE0BED" w:rsidRDefault="00EE0BE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18" w:history="1">
            <w:r w:rsidRPr="007F634A">
              <w:rPr>
                <w:rStyle w:val="ae"/>
                <w:noProof/>
              </w:rPr>
              <w:t>Редактор юнитов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06F98" w14:textId="797855AE" w:rsidR="00EE0BED" w:rsidRDefault="00EE0BE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19" w:history="1">
            <w:r w:rsidRPr="007F634A">
              <w:rPr>
                <w:rStyle w:val="ae"/>
                <w:noProof/>
              </w:rPr>
              <w:t>Редактор поля сражения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F375" w14:textId="36190C04" w:rsidR="00EE0BED" w:rsidRDefault="00EE0BE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20" w:history="1">
            <w:r w:rsidRPr="007F634A">
              <w:rPr>
                <w:rStyle w:val="ae"/>
                <w:noProof/>
              </w:rPr>
              <w:t>Редактор формаций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9B628" w14:textId="284EA860" w:rsidR="00EE0BED" w:rsidRDefault="00EE0BED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21" w:history="1">
            <w:r w:rsidRPr="007F634A">
              <w:rPr>
                <w:rStyle w:val="ae"/>
                <w:noProof/>
              </w:rPr>
              <w:t>Обзор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F087" w14:textId="72C192A7" w:rsidR="00EE0BED" w:rsidRDefault="00EE0BE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22" w:history="1">
            <w:r w:rsidRPr="007F634A">
              <w:rPr>
                <w:rStyle w:val="ae"/>
                <w:noProof/>
              </w:rPr>
              <w:t>Общее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3645" w14:textId="19C67CBF" w:rsidR="00EE0BED" w:rsidRDefault="00EE0BE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23" w:history="1">
            <w:r w:rsidRPr="007F634A">
              <w:rPr>
                <w:rStyle w:val="ae"/>
                <w:noProof/>
              </w:rPr>
              <w:t>Редактор юнитов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BDCFF" w14:textId="188B94A4" w:rsidR="00EE0BED" w:rsidRDefault="00EE0BE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24" w:history="1">
            <w:r w:rsidRPr="007F634A">
              <w:rPr>
                <w:rStyle w:val="ae"/>
                <w:noProof/>
              </w:rPr>
              <w:t>Создание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9D3A3" w14:textId="2E4CEEE7" w:rsidR="00EE0BED" w:rsidRDefault="00EE0BE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25" w:history="1">
            <w:r w:rsidRPr="007F634A">
              <w:rPr>
                <w:rStyle w:val="ae"/>
                <w:noProof/>
              </w:rPr>
              <w:t>Редактирование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90C7B" w14:textId="75E112A0" w:rsidR="00EE0BED" w:rsidRDefault="00EE0BE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26" w:history="1">
            <w:r w:rsidRPr="007F634A">
              <w:rPr>
                <w:rStyle w:val="ae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06C40" w14:textId="62E5C4A4" w:rsidR="00EE0BED" w:rsidRDefault="00EE0BE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27" w:history="1">
            <w:r w:rsidRPr="007F634A">
              <w:rPr>
                <w:rStyle w:val="ae"/>
                <w:noProof/>
              </w:rPr>
              <w:t>Редактор 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5BB7A" w14:textId="65F4204F" w:rsidR="00EE0BED" w:rsidRDefault="00EE0BE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28" w:history="1">
            <w:r w:rsidRPr="007F634A">
              <w:rPr>
                <w:rStyle w:val="ae"/>
                <w:noProof/>
              </w:rPr>
              <w:t>Создание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611E8" w14:textId="44E62CE8" w:rsidR="00EE0BED" w:rsidRDefault="00EE0BE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29" w:history="1">
            <w:r w:rsidRPr="007F634A">
              <w:rPr>
                <w:rStyle w:val="ae"/>
                <w:noProof/>
              </w:rPr>
              <w:t>Редактирование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9E246" w14:textId="0DCC3510" w:rsidR="00EE0BED" w:rsidRDefault="00EE0BE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30" w:history="1">
            <w:r w:rsidRPr="007F634A">
              <w:rPr>
                <w:rStyle w:val="ae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A6DF8" w14:textId="6D4AEBF7" w:rsidR="00EE0BED" w:rsidRDefault="00EE0BE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31" w:history="1">
            <w:r w:rsidRPr="007F634A">
              <w:rPr>
                <w:rStyle w:val="ae"/>
                <w:noProof/>
              </w:rPr>
              <w:t>Редактор поля сражения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9BB6E" w14:textId="625DA2DD" w:rsidR="00EE0BED" w:rsidRDefault="00EE0BE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32" w:history="1">
            <w:r w:rsidRPr="007F634A">
              <w:rPr>
                <w:rStyle w:val="ae"/>
                <w:noProof/>
              </w:rPr>
              <w:t>Создание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83A03" w14:textId="3BC5F824" w:rsidR="00EE0BED" w:rsidRDefault="00EE0BE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33" w:history="1">
            <w:r w:rsidRPr="007F634A">
              <w:rPr>
                <w:rStyle w:val="ae"/>
                <w:noProof/>
              </w:rPr>
              <w:t>Редактирование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650C4" w14:textId="104A3684" w:rsidR="00EE0BED" w:rsidRDefault="00EE0BE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34" w:history="1">
            <w:r w:rsidRPr="007F634A">
              <w:rPr>
                <w:rStyle w:val="ae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55A94" w14:textId="37F6815B" w:rsidR="00EE0BED" w:rsidRDefault="00EE0BE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403935" w:history="1">
            <w:r w:rsidRPr="007F634A">
              <w:rPr>
                <w:rStyle w:val="ae"/>
                <w:noProof/>
              </w:rPr>
              <w:t>Проигрыватель сражений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D582" w14:textId="253BA191" w:rsidR="005A3513" w:rsidRDefault="005A3513" w:rsidP="005A3513">
          <w:r>
            <w:rPr>
              <w:b/>
              <w:bCs/>
            </w:rPr>
            <w:fldChar w:fldCharType="end"/>
          </w:r>
        </w:p>
      </w:sdtContent>
    </w:sdt>
    <w:p w14:paraId="0653EC0D" w14:textId="4C3D3BF4" w:rsidR="00F74A26" w:rsidRDefault="00F74A26" w:rsidP="00F74A26">
      <w:pPr>
        <w:pStyle w:val="1"/>
      </w:pPr>
      <w:bookmarkStart w:id="0" w:name="_Toc80403909"/>
      <w:r w:rsidRPr="00F74A26">
        <w:lastRenderedPageBreak/>
        <w:t>Введение</w:t>
      </w:r>
      <w:bookmarkEnd w:id="0"/>
    </w:p>
    <w:p w14:paraId="45EA81D3" w14:textId="6442A619" w:rsidR="00D054CE" w:rsidRDefault="00D054CE" w:rsidP="00D054CE">
      <w:pPr>
        <w:pStyle w:val="2"/>
      </w:pPr>
      <w:bookmarkStart w:id="1" w:name="_Toc80403910"/>
      <w:r>
        <w:t>Предпосылки</w:t>
      </w:r>
      <w:bookmarkEnd w:id="1"/>
    </w:p>
    <w:p w14:paraId="7BA5C106" w14:textId="290CC4A3" w:rsidR="00D054CE" w:rsidRPr="00D054CE" w:rsidRDefault="00D054CE" w:rsidP="00D054CE">
      <w:r>
        <w:tab/>
        <w:t>Для разработки игры требуется, во-первых, получить какой-то минимально рабочий продукт, а во-вторых, понять куда двигаться дальше, так как даже не понятно, как реализовать основное направление игры – тактику. И это, не говоря о том, что у меня мало опыта в разработке таких проектов.</w:t>
      </w:r>
    </w:p>
    <w:p w14:paraId="52EA060E" w14:textId="72353B9A" w:rsidR="00F74A26" w:rsidRPr="00F74A26" w:rsidRDefault="00F74A26" w:rsidP="00D054CE">
      <w:pPr>
        <w:pStyle w:val="2"/>
      </w:pPr>
      <w:bookmarkStart w:id="2" w:name="_Toc80403911"/>
      <w:r w:rsidRPr="00D054CE">
        <w:t>Цель</w:t>
      </w:r>
      <w:bookmarkEnd w:id="2"/>
    </w:p>
    <w:p w14:paraId="6EC74707" w14:textId="55A514F8" w:rsidR="00F74A26" w:rsidRDefault="00F74A26" w:rsidP="00F74A26">
      <w:pPr>
        <w:pStyle w:val="ac"/>
        <w:numPr>
          <w:ilvl w:val="0"/>
          <w:numId w:val="1"/>
        </w:numPr>
      </w:pPr>
      <w:r>
        <w:t xml:space="preserve">Получить </w:t>
      </w:r>
      <w:r w:rsidR="00D054CE">
        <w:t>первый</w:t>
      </w:r>
      <w:r>
        <w:t xml:space="preserve"> рабочий проект</w:t>
      </w:r>
    </w:p>
    <w:p w14:paraId="6A8FC72D" w14:textId="572B7A86" w:rsidR="00F74A26" w:rsidRDefault="00F74A26" w:rsidP="00F74A26">
      <w:pPr>
        <w:pStyle w:val="ac"/>
        <w:numPr>
          <w:ilvl w:val="0"/>
          <w:numId w:val="1"/>
        </w:numPr>
      </w:pPr>
      <w:r>
        <w:t>Изучить влияние построений, перемещений и других тактических и не только параметров на ход сражений</w:t>
      </w:r>
    </w:p>
    <w:p w14:paraId="3A085B58" w14:textId="0EA9BA79" w:rsidR="00D054CE" w:rsidRDefault="00D054CE" w:rsidP="00F74A26">
      <w:pPr>
        <w:pStyle w:val="ac"/>
        <w:numPr>
          <w:ilvl w:val="0"/>
          <w:numId w:val="1"/>
        </w:numPr>
      </w:pPr>
      <w:r>
        <w:t>Изучить техники промышленного программирования</w:t>
      </w:r>
    </w:p>
    <w:p w14:paraId="20636077" w14:textId="4E5658D7" w:rsidR="00D054CE" w:rsidRDefault="00D054CE" w:rsidP="00F74A26">
      <w:pPr>
        <w:pStyle w:val="ac"/>
        <w:numPr>
          <w:ilvl w:val="0"/>
          <w:numId w:val="1"/>
        </w:numPr>
      </w:pPr>
      <w:r>
        <w:t>Получить общее представление того, как должны выглядеть различные процессы разработки, архитектура игры и особенности тех или иных подсистем</w:t>
      </w:r>
    </w:p>
    <w:p w14:paraId="619AFF14" w14:textId="503937F1" w:rsidR="005A3513" w:rsidRDefault="005A3513" w:rsidP="005A3513">
      <w:pPr>
        <w:pStyle w:val="1"/>
      </w:pPr>
      <w:bookmarkStart w:id="3" w:name="_Toc80403912"/>
      <w:r>
        <w:t>Описание</w:t>
      </w:r>
      <w:bookmarkEnd w:id="3"/>
    </w:p>
    <w:p w14:paraId="3E2407D2" w14:textId="78127512" w:rsidR="005A3513" w:rsidRPr="005A3513" w:rsidRDefault="005A3513" w:rsidP="005A3513">
      <w:pPr>
        <w:pStyle w:val="2"/>
      </w:pPr>
      <w:bookmarkStart w:id="4" w:name="_Toc80403913"/>
      <w:r>
        <w:t>Подсистемы</w:t>
      </w:r>
      <w:bookmarkEnd w:id="4"/>
    </w:p>
    <w:p w14:paraId="19788F5C" w14:textId="32C01097" w:rsidR="005A3513" w:rsidRDefault="005A3513" w:rsidP="005A3513">
      <w:pPr>
        <w:ind w:firstLine="708"/>
      </w:pPr>
      <w:r>
        <w:t>Должны быть реализованы следующие подсистемы:</w:t>
      </w:r>
    </w:p>
    <w:p w14:paraId="53D3DDAD" w14:textId="77777777" w:rsidR="005A3513" w:rsidRDefault="005A3513" w:rsidP="005A3513">
      <w:pPr>
        <w:pStyle w:val="ac"/>
        <w:numPr>
          <w:ilvl w:val="0"/>
          <w:numId w:val="2"/>
        </w:numPr>
      </w:pPr>
      <w:r>
        <w:t xml:space="preserve">Редактор юнитов </w:t>
      </w:r>
    </w:p>
    <w:p w14:paraId="0D4944A1" w14:textId="59AFBB64" w:rsidR="005A3513" w:rsidRDefault="005A3513" w:rsidP="005A3513">
      <w:pPr>
        <w:pStyle w:val="ac"/>
        <w:numPr>
          <w:ilvl w:val="0"/>
          <w:numId w:val="2"/>
        </w:numPr>
      </w:pPr>
      <w:r>
        <w:t>Редактор поля сражения</w:t>
      </w:r>
    </w:p>
    <w:p w14:paraId="45B4D01B" w14:textId="0BF854DA" w:rsidR="007F0618" w:rsidRDefault="007F0618" w:rsidP="005A3513">
      <w:pPr>
        <w:pStyle w:val="ac"/>
        <w:numPr>
          <w:ilvl w:val="0"/>
          <w:numId w:val="2"/>
        </w:numPr>
      </w:pPr>
      <w:r>
        <w:t>Редактор формаций</w:t>
      </w:r>
    </w:p>
    <w:p w14:paraId="67E5CCD7" w14:textId="13A2D54D" w:rsidR="005A3513" w:rsidRDefault="005A3513" w:rsidP="005A3513">
      <w:pPr>
        <w:pStyle w:val="ac"/>
        <w:numPr>
          <w:ilvl w:val="0"/>
          <w:numId w:val="2"/>
        </w:numPr>
      </w:pPr>
      <w:r>
        <w:t>Проигрыватель сражений</w:t>
      </w:r>
    </w:p>
    <w:p w14:paraId="68DDAC4F" w14:textId="33F624DD" w:rsidR="005A3513" w:rsidRDefault="005A3513" w:rsidP="005A3513">
      <w:pPr>
        <w:pStyle w:val="1"/>
      </w:pPr>
      <w:bookmarkStart w:id="5" w:name="_Toc80403914"/>
      <w:r>
        <w:t>Требования</w:t>
      </w:r>
      <w:bookmarkEnd w:id="5"/>
    </w:p>
    <w:p w14:paraId="04F0F07B" w14:textId="77B2B6DB" w:rsidR="005A3513" w:rsidRDefault="00B20772" w:rsidP="00B20772">
      <w:pPr>
        <w:pStyle w:val="2"/>
      </w:pPr>
      <w:bookmarkStart w:id="6" w:name="_Toc80403915"/>
      <w:r>
        <w:t>Общие функциональные требования</w:t>
      </w:r>
      <w:bookmarkEnd w:id="6"/>
    </w:p>
    <w:p w14:paraId="1E1DDB9C" w14:textId="1A7BCB74" w:rsidR="00B20772" w:rsidRPr="00B20772" w:rsidRDefault="00B20772" w:rsidP="00B20772">
      <w:pPr>
        <w:pStyle w:val="3"/>
      </w:pPr>
      <w:bookmarkStart w:id="7" w:name="_Toc80403916"/>
      <w:r>
        <w:t>Юниты</w:t>
      </w:r>
      <w:bookmarkEnd w:id="7"/>
    </w:p>
    <w:p w14:paraId="47A11D39" w14:textId="3E28588A" w:rsidR="00B20772" w:rsidRDefault="00B20772" w:rsidP="00B20772">
      <w:pPr>
        <w:pStyle w:val="ac"/>
        <w:numPr>
          <w:ilvl w:val="0"/>
          <w:numId w:val="5"/>
        </w:numPr>
      </w:pPr>
      <w:r>
        <w:t>Юниты должны иметь показатели атаки, здоровья, скорость перемещения и др.</w:t>
      </w:r>
    </w:p>
    <w:p w14:paraId="40B8416D" w14:textId="77777777" w:rsidR="00B20772" w:rsidRDefault="00B20772" w:rsidP="00B20772">
      <w:pPr>
        <w:pStyle w:val="ac"/>
        <w:numPr>
          <w:ilvl w:val="0"/>
          <w:numId w:val="5"/>
        </w:numPr>
      </w:pPr>
      <w:r>
        <w:t>Юниты могут быть объединены в отряды, а отряды в еще большие группы и т. д.</w:t>
      </w:r>
    </w:p>
    <w:p w14:paraId="2CD98DD6" w14:textId="156ABECC" w:rsidR="00B20772" w:rsidRDefault="00B20772" w:rsidP="00B20772">
      <w:pPr>
        <w:pStyle w:val="ac"/>
        <w:numPr>
          <w:ilvl w:val="0"/>
          <w:numId w:val="5"/>
        </w:numPr>
      </w:pPr>
      <w:r>
        <w:t xml:space="preserve">Возможно, должны быть показатели боевого духа у юнитов и механика побега с поля боя </w:t>
      </w:r>
    </w:p>
    <w:p w14:paraId="3B26607E" w14:textId="586FF71C" w:rsidR="00B20772" w:rsidRDefault="00B20772" w:rsidP="00B20772">
      <w:pPr>
        <w:pStyle w:val="ac"/>
        <w:numPr>
          <w:ilvl w:val="0"/>
          <w:numId w:val="5"/>
        </w:numPr>
      </w:pPr>
      <w:r>
        <w:t>Юниты разделяются по типам. Типы юнитов отличаются в различных показателях</w:t>
      </w:r>
    </w:p>
    <w:p w14:paraId="05730A01" w14:textId="77777777" w:rsidR="00B20772" w:rsidRDefault="00B20772" w:rsidP="00B20772">
      <w:pPr>
        <w:pStyle w:val="ac"/>
        <w:numPr>
          <w:ilvl w:val="0"/>
          <w:numId w:val="5"/>
        </w:numPr>
      </w:pPr>
      <w:r>
        <w:lastRenderedPageBreak/>
        <w:t>Типы юнитов могут иметь преимущество или слабость перед тем или иным типом юнитов</w:t>
      </w:r>
    </w:p>
    <w:p w14:paraId="5A67CC68" w14:textId="64EB8686" w:rsidR="00B20772" w:rsidRDefault="00B20772" w:rsidP="00B20772">
      <w:pPr>
        <w:pStyle w:val="ac"/>
        <w:numPr>
          <w:ilvl w:val="0"/>
          <w:numId w:val="5"/>
        </w:numPr>
      </w:pPr>
      <w:r>
        <w:t>Каждый юнит и/или отряд имеет собственный ИИ, который определяет, кого атаковать в данный момент</w:t>
      </w:r>
    </w:p>
    <w:p w14:paraId="3A949D92" w14:textId="669D6E2D" w:rsidR="00B20772" w:rsidRDefault="00B20772" w:rsidP="00B20772">
      <w:pPr>
        <w:pStyle w:val="ac"/>
        <w:numPr>
          <w:ilvl w:val="0"/>
          <w:numId w:val="5"/>
        </w:numPr>
      </w:pPr>
      <w:r>
        <w:t>Отряды могут иметь способности</w:t>
      </w:r>
    </w:p>
    <w:p w14:paraId="40989C93" w14:textId="094C92FD" w:rsidR="007F0618" w:rsidRDefault="007F0618" w:rsidP="00B20772">
      <w:pPr>
        <w:pStyle w:val="ac"/>
        <w:numPr>
          <w:ilvl w:val="0"/>
          <w:numId w:val="5"/>
        </w:numPr>
      </w:pPr>
      <w:r>
        <w:t>Отряды имеют различные формации</w:t>
      </w:r>
    </w:p>
    <w:p w14:paraId="2AEDEDF1" w14:textId="1441008B" w:rsidR="006E177B" w:rsidRDefault="006E177B" w:rsidP="006E177B">
      <w:pPr>
        <w:pStyle w:val="3"/>
      </w:pPr>
      <w:bookmarkStart w:id="8" w:name="_Toc80403917"/>
      <w:r>
        <w:t>Проигрыватель сражений</w:t>
      </w:r>
      <w:bookmarkEnd w:id="8"/>
    </w:p>
    <w:p w14:paraId="1CBE93BD" w14:textId="47056AA2" w:rsidR="006E177B" w:rsidRDefault="006E177B" w:rsidP="006E177B">
      <w:pPr>
        <w:pStyle w:val="ac"/>
        <w:numPr>
          <w:ilvl w:val="0"/>
          <w:numId w:val="6"/>
        </w:numPr>
      </w:pPr>
      <w:r>
        <w:t>Сражение можно останавливать, продолжать или ускорять</w:t>
      </w:r>
    </w:p>
    <w:p w14:paraId="1E9EAD4B" w14:textId="6EA22E7A" w:rsidR="006E177B" w:rsidRDefault="006E177B" w:rsidP="006E177B">
      <w:pPr>
        <w:pStyle w:val="ac"/>
        <w:numPr>
          <w:ilvl w:val="0"/>
          <w:numId w:val="6"/>
        </w:numPr>
      </w:pPr>
      <w:r>
        <w:t>Есть возможность управлять каждым отрядом в отдельности, отдавая приказы атаковать, перемещаться, ускориться и т.п.</w:t>
      </w:r>
    </w:p>
    <w:p w14:paraId="5EDE0231" w14:textId="2C2CFCCA" w:rsidR="006E177B" w:rsidRDefault="006E177B" w:rsidP="006E177B">
      <w:pPr>
        <w:pStyle w:val="ac"/>
        <w:numPr>
          <w:ilvl w:val="0"/>
          <w:numId w:val="6"/>
        </w:numPr>
      </w:pPr>
      <w:r>
        <w:t>Поддерживаются несколько режимов:</w:t>
      </w:r>
    </w:p>
    <w:p w14:paraId="54EA9976" w14:textId="3EAEEA4C" w:rsidR="006E177B" w:rsidRDefault="006E177B" w:rsidP="006E177B">
      <w:pPr>
        <w:pStyle w:val="ac"/>
        <w:numPr>
          <w:ilvl w:val="1"/>
          <w:numId w:val="6"/>
        </w:numPr>
      </w:pPr>
      <w:r>
        <w:t>Контроль над всеми отрядами</w:t>
      </w:r>
    </w:p>
    <w:p w14:paraId="0D081559" w14:textId="0AD8192A" w:rsidR="006E177B" w:rsidRDefault="006E177B" w:rsidP="006E177B">
      <w:pPr>
        <w:pStyle w:val="ac"/>
        <w:numPr>
          <w:ilvl w:val="1"/>
          <w:numId w:val="6"/>
        </w:numPr>
      </w:pPr>
      <w:r>
        <w:t>Контроль лишь над своими отрядами</w:t>
      </w:r>
    </w:p>
    <w:p w14:paraId="1F4A1ADB" w14:textId="010BFAD2" w:rsidR="006E177B" w:rsidRDefault="006E177B" w:rsidP="006E177B">
      <w:pPr>
        <w:pStyle w:val="ac"/>
        <w:numPr>
          <w:ilvl w:val="0"/>
          <w:numId w:val="6"/>
        </w:numPr>
      </w:pPr>
      <w:r>
        <w:t>Противник может быть представлен в виде ИИ или удаленного игрока-человека</w:t>
      </w:r>
    </w:p>
    <w:p w14:paraId="43A1F6DF" w14:textId="62DE610D" w:rsidR="006E177B" w:rsidRDefault="006E177B" w:rsidP="006E177B">
      <w:pPr>
        <w:pStyle w:val="ac"/>
        <w:numPr>
          <w:ilvl w:val="0"/>
          <w:numId w:val="6"/>
        </w:numPr>
      </w:pPr>
      <w:r>
        <w:t>Можно просматривать в реальном времени как общие показатели, так и показатели каждого юнита в отдельности</w:t>
      </w:r>
    </w:p>
    <w:p w14:paraId="083E291C" w14:textId="6EC37467" w:rsidR="006E177B" w:rsidRDefault="006E177B" w:rsidP="006E177B">
      <w:pPr>
        <w:pStyle w:val="ac"/>
        <w:numPr>
          <w:ilvl w:val="0"/>
          <w:numId w:val="6"/>
        </w:numPr>
      </w:pPr>
      <w:r>
        <w:t>Есть несколько видов поля сражения: с включенными показателями, упрощенный</w:t>
      </w:r>
    </w:p>
    <w:p w14:paraId="5B557F9D" w14:textId="65896D0D" w:rsidR="006E177B" w:rsidRDefault="006E177B" w:rsidP="006E177B">
      <w:pPr>
        <w:pStyle w:val="3"/>
      </w:pPr>
      <w:bookmarkStart w:id="9" w:name="_Toc80403918"/>
      <w:r>
        <w:t>Редактор юнитов</w:t>
      </w:r>
      <w:bookmarkEnd w:id="9"/>
    </w:p>
    <w:p w14:paraId="6429773E" w14:textId="1061F9C7" w:rsidR="006E177B" w:rsidRDefault="006E177B" w:rsidP="006E177B">
      <w:pPr>
        <w:pStyle w:val="ac"/>
        <w:numPr>
          <w:ilvl w:val="0"/>
          <w:numId w:val="7"/>
        </w:numPr>
      </w:pPr>
      <w:r>
        <w:t>Позволяет создавать новых юнитов, выставляя показатели, добавляя особенности и способности</w:t>
      </w:r>
    </w:p>
    <w:p w14:paraId="1B95A686" w14:textId="469E9083" w:rsidR="006E177B" w:rsidRDefault="006E177B" w:rsidP="007F0618">
      <w:pPr>
        <w:pStyle w:val="ac"/>
        <w:numPr>
          <w:ilvl w:val="0"/>
          <w:numId w:val="7"/>
        </w:numPr>
      </w:pPr>
      <w:r>
        <w:t>Позволяет редактировать существующих юнитов</w:t>
      </w:r>
    </w:p>
    <w:p w14:paraId="3B527D4B" w14:textId="03A2F9B8" w:rsidR="007F0618" w:rsidRDefault="007F0618" w:rsidP="007F0618">
      <w:pPr>
        <w:pStyle w:val="ac"/>
        <w:numPr>
          <w:ilvl w:val="0"/>
          <w:numId w:val="7"/>
        </w:numPr>
      </w:pPr>
      <w:r>
        <w:t>Все изменения сохраняются на диске</w:t>
      </w:r>
    </w:p>
    <w:p w14:paraId="0103EF54" w14:textId="49903D02" w:rsidR="007F0618" w:rsidRDefault="007F0618" w:rsidP="007F0618">
      <w:pPr>
        <w:pStyle w:val="3"/>
      </w:pPr>
      <w:bookmarkStart w:id="10" w:name="_Toc80403919"/>
      <w:r>
        <w:t>Редактор поля сражения</w:t>
      </w:r>
      <w:bookmarkEnd w:id="10"/>
    </w:p>
    <w:p w14:paraId="3D81515D" w14:textId="1356113A" w:rsidR="007F0618" w:rsidRDefault="007F0618" w:rsidP="007F0618">
      <w:pPr>
        <w:pStyle w:val="ac"/>
        <w:numPr>
          <w:ilvl w:val="0"/>
          <w:numId w:val="8"/>
        </w:numPr>
      </w:pPr>
      <w:r>
        <w:t>Позволяет выставить отряды для себя и противника, задавая типы юнитов отрядов, формацию отрядов, расположение отрядов, и, возможно, определенных типов местности</w:t>
      </w:r>
    </w:p>
    <w:p w14:paraId="67DFA746" w14:textId="1758A8EB" w:rsidR="007F0618" w:rsidRDefault="007F0618" w:rsidP="007F0618">
      <w:pPr>
        <w:pStyle w:val="ac"/>
        <w:numPr>
          <w:ilvl w:val="0"/>
          <w:numId w:val="8"/>
        </w:numPr>
      </w:pPr>
      <w:r>
        <w:t>Все изменения сохраняются на диск</w:t>
      </w:r>
    </w:p>
    <w:p w14:paraId="3F54EAAE" w14:textId="0F0FD129" w:rsidR="007F0618" w:rsidRDefault="007F0618" w:rsidP="007F0618">
      <w:pPr>
        <w:pStyle w:val="3"/>
      </w:pPr>
      <w:bookmarkStart w:id="11" w:name="_Toc80403920"/>
      <w:r>
        <w:t>Редактор формаций</w:t>
      </w:r>
      <w:bookmarkEnd w:id="11"/>
    </w:p>
    <w:p w14:paraId="6CD7BDCD" w14:textId="650E8B80" w:rsidR="007F0618" w:rsidRPr="007F0618" w:rsidRDefault="007F0618" w:rsidP="007F0618">
      <w:pPr>
        <w:pStyle w:val="ac"/>
        <w:numPr>
          <w:ilvl w:val="0"/>
          <w:numId w:val="9"/>
        </w:numPr>
      </w:pPr>
      <w:r>
        <w:t>Позволяет задавать типы юнитов в формации, их расположение относительно отряда, количество юнитов.</w:t>
      </w:r>
    </w:p>
    <w:p w14:paraId="4F76C54C" w14:textId="77777777" w:rsidR="006E177B" w:rsidRPr="006E177B" w:rsidRDefault="006E177B" w:rsidP="006E177B"/>
    <w:p w14:paraId="798CE1C7" w14:textId="21C74D63" w:rsidR="00F74A26" w:rsidRDefault="007F0618" w:rsidP="007F0618">
      <w:pPr>
        <w:pStyle w:val="1"/>
      </w:pPr>
      <w:bookmarkStart w:id="12" w:name="_Toc80403921"/>
      <w:r>
        <w:lastRenderedPageBreak/>
        <w:t>Обзор вариантов использования</w:t>
      </w:r>
      <w:bookmarkEnd w:id="12"/>
    </w:p>
    <w:p w14:paraId="75F0910C" w14:textId="33C90510" w:rsidR="007F0618" w:rsidRDefault="007F0618" w:rsidP="007F0618">
      <w:pPr>
        <w:pStyle w:val="2"/>
      </w:pPr>
      <w:bookmarkStart w:id="13" w:name="_Toc80403922"/>
      <w:r>
        <w:t>Общее</w:t>
      </w:r>
      <w:bookmarkEnd w:id="13"/>
    </w:p>
    <w:p w14:paraId="41D40929" w14:textId="446E1A7D" w:rsidR="007F0618" w:rsidRDefault="007F0618" w:rsidP="007F0618">
      <w:pPr>
        <w:pStyle w:val="ac"/>
        <w:numPr>
          <w:ilvl w:val="0"/>
          <w:numId w:val="10"/>
        </w:numPr>
      </w:pPr>
      <w:r>
        <w:t>Открывается приложение</w:t>
      </w:r>
      <w:r w:rsidR="00EE0BED">
        <w:t xml:space="preserve"> и его меню</w:t>
      </w:r>
    </w:p>
    <w:p w14:paraId="77843C39" w14:textId="77777777" w:rsidR="00EE0BED" w:rsidRDefault="007F0618" w:rsidP="00EE0BED">
      <w:pPr>
        <w:pStyle w:val="ac"/>
        <w:numPr>
          <w:ilvl w:val="0"/>
          <w:numId w:val="10"/>
        </w:numPr>
      </w:pPr>
      <w:r>
        <w:t>Выбирается один из режимов:</w:t>
      </w:r>
    </w:p>
    <w:p w14:paraId="4CAD75A3" w14:textId="3514BC30" w:rsidR="007F0618" w:rsidRDefault="007F0618" w:rsidP="00EE0BED">
      <w:pPr>
        <w:pStyle w:val="ac"/>
        <w:numPr>
          <w:ilvl w:val="1"/>
          <w:numId w:val="10"/>
        </w:numPr>
      </w:pPr>
      <w:r>
        <w:t xml:space="preserve">Редактор юнитов </w:t>
      </w:r>
    </w:p>
    <w:p w14:paraId="3586C73B" w14:textId="77777777" w:rsidR="007F0618" w:rsidRDefault="007F0618" w:rsidP="00EE0BED">
      <w:pPr>
        <w:pStyle w:val="ac"/>
        <w:numPr>
          <w:ilvl w:val="1"/>
          <w:numId w:val="10"/>
        </w:numPr>
      </w:pPr>
      <w:r>
        <w:t>Редактор поля сражения</w:t>
      </w:r>
    </w:p>
    <w:p w14:paraId="0E95F42F" w14:textId="77777777" w:rsidR="007F0618" w:rsidRDefault="007F0618" w:rsidP="00EE0BED">
      <w:pPr>
        <w:pStyle w:val="ac"/>
        <w:numPr>
          <w:ilvl w:val="1"/>
          <w:numId w:val="10"/>
        </w:numPr>
      </w:pPr>
      <w:r>
        <w:t>Редактор формаций</w:t>
      </w:r>
    </w:p>
    <w:p w14:paraId="7EC0D4FE" w14:textId="2CDD2EA9" w:rsidR="00EE0BED" w:rsidRDefault="007F0618" w:rsidP="00EE0BED">
      <w:pPr>
        <w:pStyle w:val="ac"/>
        <w:numPr>
          <w:ilvl w:val="1"/>
          <w:numId w:val="10"/>
        </w:numPr>
      </w:pPr>
      <w:r>
        <w:t>Проигрыватель сражений</w:t>
      </w:r>
    </w:p>
    <w:p w14:paraId="3C53D659" w14:textId="18C2B71E" w:rsidR="00EE0BED" w:rsidRDefault="00EE0BED" w:rsidP="00EE0BED">
      <w:pPr>
        <w:pStyle w:val="ac"/>
        <w:numPr>
          <w:ilvl w:val="0"/>
          <w:numId w:val="10"/>
        </w:numPr>
      </w:pPr>
      <w:r>
        <w:t>Пользователь возвращается в меню</w:t>
      </w:r>
    </w:p>
    <w:p w14:paraId="00F7A7FC" w14:textId="27897A07" w:rsidR="00EE0BED" w:rsidRDefault="00EE0BED" w:rsidP="00EE0BED">
      <w:pPr>
        <w:pStyle w:val="ac"/>
        <w:numPr>
          <w:ilvl w:val="0"/>
          <w:numId w:val="10"/>
        </w:numPr>
      </w:pPr>
      <w:r>
        <w:t>Пользователь закрывает приложение</w:t>
      </w:r>
    </w:p>
    <w:p w14:paraId="5BEBCF83" w14:textId="447F74FB" w:rsidR="007F0618" w:rsidRDefault="007F0618" w:rsidP="007F0618">
      <w:pPr>
        <w:pStyle w:val="2"/>
      </w:pPr>
      <w:bookmarkStart w:id="14" w:name="_Toc80403923"/>
      <w:r>
        <w:t>Редактор юнитов</w:t>
      </w:r>
      <w:bookmarkEnd w:id="14"/>
    </w:p>
    <w:p w14:paraId="68B7ABBB" w14:textId="03BD38CB" w:rsidR="007C3BA4" w:rsidRPr="007C3BA4" w:rsidRDefault="007C3BA4" w:rsidP="007C3BA4">
      <w:pPr>
        <w:pStyle w:val="3"/>
      </w:pPr>
      <w:bookmarkStart w:id="15" w:name="_Toc80403924"/>
      <w:r>
        <w:t>Создание</w:t>
      </w:r>
      <w:bookmarkEnd w:id="15"/>
    </w:p>
    <w:p w14:paraId="64F1175E" w14:textId="03FD89EC" w:rsidR="007F0618" w:rsidRDefault="007F0618" w:rsidP="007F0618">
      <w:pPr>
        <w:pStyle w:val="ac"/>
        <w:numPr>
          <w:ilvl w:val="0"/>
          <w:numId w:val="11"/>
        </w:numPr>
      </w:pPr>
      <w:r>
        <w:t>Выбирается создать нового юнита</w:t>
      </w:r>
    </w:p>
    <w:p w14:paraId="30A0D277" w14:textId="29468662" w:rsidR="007F0618" w:rsidRDefault="007F0618" w:rsidP="007F0618">
      <w:pPr>
        <w:pStyle w:val="ac"/>
        <w:numPr>
          <w:ilvl w:val="0"/>
          <w:numId w:val="11"/>
        </w:numPr>
      </w:pPr>
      <w:r>
        <w:t>Записываются характеристики, добавляются особенности и способности</w:t>
      </w:r>
    </w:p>
    <w:p w14:paraId="119E2CF4" w14:textId="2C793A0B" w:rsidR="007F0618" w:rsidRDefault="007C3BA4" w:rsidP="007F0618">
      <w:pPr>
        <w:pStyle w:val="ac"/>
        <w:numPr>
          <w:ilvl w:val="0"/>
          <w:numId w:val="11"/>
        </w:numPr>
      </w:pPr>
      <w:r>
        <w:t>Сохраняется</w:t>
      </w:r>
    </w:p>
    <w:p w14:paraId="41B48FBD" w14:textId="621E1FFA" w:rsidR="007C3BA4" w:rsidRDefault="007C3BA4" w:rsidP="007C3BA4">
      <w:pPr>
        <w:pStyle w:val="2"/>
      </w:pPr>
      <w:bookmarkStart w:id="16" w:name="_Toc80403925"/>
      <w:r>
        <w:t>Редактирование</w:t>
      </w:r>
      <w:bookmarkEnd w:id="16"/>
    </w:p>
    <w:p w14:paraId="38BDB753" w14:textId="2D11AB2D" w:rsidR="007C3BA4" w:rsidRDefault="007C3BA4" w:rsidP="007C3BA4">
      <w:pPr>
        <w:pStyle w:val="ac"/>
        <w:numPr>
          <w:ilvl w:val="0"/>
          <w:numId w:val="12"/>
        </w:numPr>
      </w:pPr>
      <w:r>
        <w:t>Выбирается редактирование юнита</w:t>
      </w:r>
    </w:p>
    <w:p w14:paraId="19E09E50" w14:textId="34ED3BCC" w:rsidR="007C3BA4" w:rsidRDefault="007C3BA4" w:rsidP="007C3BA4">
      <w:pPr>
        <w:pStyle w:val="ac"/>
        <w:numPr>
          <w:ilvl w:val="0"/>
          <w:numId w:val="12"/>
        </w:numPr>
      </w:pPr>
      <w:r>
        <w:t>Выбирается юнит</w:t>
      </w:r>
    </w:p>
    <w:p w14:paraId="0C1BC419" w14:textId="7D6F1437" w:rsidR="007C3BA4" w:rsidRDefault="007C3BA4" w:rsidP="007C3BA4">
      <w:pPr>
        <w:pStyle w:val="ac"/>
        <w:numPr>
          <w:ilvl w:val="0"/>
          <w:numId w:val="12"/>
        </w:numPr>
      </w:pPr>
      <w:r>
        <w:t>Редактируются характеристики, особенности и способности</w:t>
      </w:r>
    </w:p>
    <w:p w14:paraId="29677299" w14:textId="6BDDD84B" w:rsidR="007C3BA4" w:rsidRDefault="007C3BA4" w:rsidP="007C3BA4">
      <w:pPr>
        <w:pStyle w:val="ac"/>
        <w:numPr>
          <w:ilvl w:val="0"/>
          <w:numId w:val="12"/>
        </w:numPr>
      </w:pPr>
      <w:r>
        <w:t>Сохраняется</w:t>
      </w:r>
    </w:p>
    <w:p w14:paraId="11658CF0" w14:textId="6F0688C6" w:rsidR="007C3BA4" w:rsidRDefault="007C3BA4" w:rsidP="007C3BA4">
      <w:pPr>
        <w:pStyle w:val="3"/>
      </w:pPr>
      <w:bookmarkStart w:id="17" w:name="_Toc80403926"/>
      <w:r>
        <w:t>Удаление</w:t>
      </w:r>
      <w:bookmarkEnd w:id="17"/>
    </w:p>
    <w:p w14:paraId="7FDC7CFE" w14:textId="24367CB2" w:rsidR="007C3BA4" w:rsidRDefault="007C3BA4" w:rsidP="007C3BA4">
      <w:pPr>
        <w:pStyle w:val="ac"/>
        <w:numPr>
          <w:ilvl w:val="0"/>
          <w:numId w:val="14"/>
        </w:numPr>
      </w:pPr>
      <w:r>
        <w:t xml:space="preserve">Выбирается </w:t>
      </w:r>
      <w:r>
        <w:t>удаление</w:t>
      </w:r>
      <w:r>
        <w:t xml:space="preserve"> юнита</w:t>
      </w:r>
    </w:p>
    <w:p w14:paraId="48B42A1D" w14:textId="595A6BC4" w:rsidR="007C3BA4" w:rsidRDefault="007C3BA4" w:rsidP="007C3BA4">
      <w:pPr>
        <w:pStyle w:val="ac"/>
        <w:numPr>
          <w:ilvl w:val="0"/>
          <w:numId w:val="14"/>
        </w:numPr>
      </w:pPr>
      <w:r>
        <w:t>Выбирается юнит</w:t>
      </w:r>
    </w:p>
    <w:p w14:paraId="51C2CFF8" w14:textId="57B40740" w:rsidR="007C3BA4" w:rsidRDefault="007C3BA4" w:rsidP="007C3BA4">
      <w:pPr>
        <w:pStyle w:val="ac"/>
        <w:numPr>
          <w:ilvl w:val="0"/>
          <w:numId w:val="14"/>
        </w:numPr>
      </w:pPr>
      <w:r>
        <w:t>Юнит удаляется, вместе со всеми формациями, где он присутствовал</w:t>
      </w:r>
      <w:r w:rsidRPr="007C3BA4">
        <w:t xml:space="preserve"> </w:t>
      </w:r>
    </w:p>
    <w:p w14:paraId="39B13450" w14:textId="77777777" w:rsidR="007C3BA4" w:rsidRPr="007C3BA4" w:rsidRDefault="007C3BA4" w:rsidP="007C3BA4">
      <w:pPr>
        <w:pStyle w:val="2"/>
      </w:pPr>
      <w:bookmarkStart w:id="18" w:name="_Toc80403927"/>
      <w:r>
        <w:t>Редактор формации</w:t>
      </w:r>
      <w:bookmarkEnd w:id="18"/>
    </w:p>
    <w:p w14:paraId="5E30A505" w14:textId="77777777" w:rsidR="007C3BA4" w:rsidRPr="007C3BA4" w:rsidRDefault="007C3BA4" w:rsidP="007C3BA4">
      <w:pPr>
        <w:pStyle w:val="3"/>
      </w:pPr>
      <w:bookmarkStart w:id="19" w:name="_Toc80403928"/>
      <w:r>
        <w:t>Создание</w:t>
      </w:r>
      <w:bookmarkEnd w:id="19"/>
    </w:p>
    <w:p w14:paraId="0B37A75B" w14:textId="77777777" w:rsidR="007C3BA4" w:rsidRDefault="007C3BA4" w:rsidP="007C3BA4">
      <w:pPr>
        <w:pStyle w:val="ac"/>
        <w:numPr>
          <w:ilvl w:val="0"/>
          <w:numId w:val="15"/>
        </w:numPr>
      </w:pPr>
      <w:r>
        <w:t>Выбирается создать новую формацию</w:t>
      </w:r>
    </w:p>
    <w:p w14:paraId="711C0F2B" w14:textId="77777777" w:rsidR="007C3BA4" w:rsidRDefault="007C3BA4" w:rsidP="007C3BA4">
      <w:pPr>
        <w:pStyle w:val="ac"/>
        <w:numPr>
          <w:ilvl w:val="0"/>
          <w:numId w:val="15"/>
        </w:numPr>
      </w:pPr>
      <w:r>
        <w:t>Пользователь выбирает тип юнита и расставляет юнитов в формации</w:t>
      </w:r>
    </w:p>
    <w:p w14:paraId="5C7EDEE7" w14:textId="77777777" w:rsidR="007C3BA4" w:rsidRDefault="007C3BA4" w:rsidP="007C3BA4">
      <w:pPr>
        <w:pStyle w:val="ac"/>
        <w:numPr>
          <w:ilvl w:val="0"/>
          <w:numId w:val="15"/>
        </w:numPr>
      </w:pPr>
      <w:r>
        <w:t>Сохраняется</w:t>
      </w:r>
    </w:p>
    <w:p w14:paraId="0A3A2E8B" w14:textId="77777777" w:rsidR="007C3BA4" w:rsidRDefault="007C3BA4" w:rsidP="007C3BA4">
      <w:pPr>
        <w:pStyle w:val="2"/>
      </w:pPr>
      <w:bookmarkStart w:id="20" w:name="_Toc80403929"/>
      <w:r>
        <w:t>Редактирование</w:t>
      </w:r>
      <w:bookmarkEnd w:id="20"/>
    </w:p>
    <w:p w14:paraId="7518502D" w14:textId="77777777" w:rsidR="007C3BA4" w:rsidRDefault="007C3BA4" w:rsidP="007C3BA4">
      <w:pPr>
        <w:pStyle w:val="ac"/>
        <w:numPr>
          <w:ilvl w:val="0"/>
          <w:numId w:val="16"/>
        </w:numPr>
      </w:pPr>
      <w:r>
        <w:t>Выбирается редактирование формации</w:t>
      </w:r>
    </w:p>
    <w:p w14:paraId="40C8CBB4" w14:textId="77777777" w:rsidR="007C3BA4" w:rsidRDefault="007C3BA4" w:rsidP="007C3BA4">
      <w:pPr>
        <w:pStyle w:val="ac"/>
        <w:numPr>
          <w:ilvl w:val="0"/>
          <w:numId w:val="16"/>
        </w:numPr>
      </w:pPr>
      <w:r>
        <w:lastRenderedPageBreak/>
        <w:t>Выбирается формация</w:t>
      </w:r>
    </w:p>
    <w:p w14:paraId="723B8DE2" w14:textId="77777777" w:rsidR="007C3BA4" w:rsidRDefault="007C3BA4" w:rsidP="007C3BA4">
      <w:pPr>
        <w:pStyle w:val="ac"/>
        <w:numPr>
          <w:ilvl w:val="0"/>
          <w:numId w:val="16"/>
        </w:numPr>
      </w:pPr>
      <w:r>
        <w:t>Пользователь меняет расположение юнитов</w:t>
      </w:r>
    </w:p>
    <w:p w14:paraId="71BEFA9B" w14:textId="77777777" w:rsidR="007C3BA4" w:rsidRDefault="007C3BA4" w:rsidP="007C3BA4">
      <w:pPr>
        <w:pStyle w:val="ac"/>
        <w:numPr>
          <w:ilvl w:val="0"/>
          <w:numId w:val="16"/>
        </w:numPr>
      </w:pPr>
      <w:r>
        <w:t>Сохраняется</w:t>
      </w:r>
    </w:p>
    <w:p w14:paraId="46A0EE8A" w14:textId="77777777" w:rsidR="007C3BA4" w:rsidRDefault="007C3BA4" w:rsidP="007C3BA4">
      <w:pPr>
        <w:pStyle w:val="3"/>
      </w:pPr>
      <w:bookmarkStart w:id="21" w:name="_Toc80403930"/>
      <w:r>
        <w:t>Удаление</w:t>
      </w:r>
      <w:bookmarkEnd w:id="21"/>
    </w:p>
    <w:p w14:paraId="26EC0312" w14:textId="77777777" w:rsidR="007C3BA4" w:rsidRDefault="007C3BA4" w:rsidP="007C3BA4">
      <w:pPr>
        <w:pStyle w:val="ac"/>
        <w:numPr>
          <w:ilvl w:val="0"/>
          <w:numId w:val="17"/>
        </w:numPr>
      </w:pPr>
      <w:r>
        <w:t>Выбирается удаление формации</w:t>
      </w:r>
    </w:p>
    <w:p w14:paraId="473E8256" w14:textId="77777777" w:rsidR="007C3BA4" w:rsidRDefault="007C3BA4" w:rsidP="007C3BA4">
      <w:pPr>
        <w:pStyle w:val="ac"/>
        <w:numPr>
          <w:ilvl w:val="0"/>
          <w:numId w:val="17"/>
        </w:numPr>
      </w:pPr>
      <w:r>
        <w:t>Выбирается формация</w:t>
      </w:r>
    </w:p>
    <w:p w14:paraId="30870B13" w14:textId="719A2BDE" w:rsidR="007C3BA4" w:rsidRDefault="007C3BA4" w:rsidP="007C3BA4">
      <w:pPr>
        <w:pStyle w:val="ac"/>
        <w:numPr>
          <w:ilvl w:val="0"/>
          <w:numId w:val="17"/>
        </w:numPr>
      </w:pPr>
      <w:r>
        <w:t>Формация удаляется</w:t>
      </w:r>
    </w:p>
    <w:p w14:paraId="47C0B629" w14:textId="1FCA172F" w:rsidR="007C3BA4" w:rsidRPr="007C3BA4" w:rsidRDefault="007C3BA4" w:rsidP="007C3BA4">
      <w:pPr>
        <w:pStyle w:val="2"/>
      </w:pPr>
      <w:bookmarkStart w:id="22" w:name="_Toc80403931"/>
      <w:r>
        <w:t xml:space="preserve">Редактор </w:t>
      </w:r>
      <w:r>
        <w:t>поля сражения</w:t>
      </w:r>
      <w:bookmarkEnd w:id="22"/>
    </w:p>
    <w:p w14:paraId="47193011" w14:textId="77777777" w:rsidR="007C3BA4" w:rsidRPr="007C3BA4" w:rsidRDefault="007C3BA4" w:rsidP="007C3BA4">
      <w:pPr>
        <w:pStyle w:val="3"/>
      </w:pPr>
      <w:bookmarkStart w:id="23" w:name="_Toc80403932"/>
      <w:r>
        <w:t>Создание</w:t>
      </w:r>
      <w:bookmarkEnd w:id="23"/>
    </w:p>
    <w:p w14:paraId="2C55C89B" w14:textId="2A31A4E7" w:rsidR="007C3BA4" w:rsidRDefault="007C3BA4" w:rsidP="007C3BA4">
      <w:pPr>
        <w:pStyle w:val="ac"/>
        <w:numPr>
          <w:ilvl w:val="0"/>
          <w:numId w:val="18"/>
        </w:numPr>
      </w:pPr>
      <w:r>
        <w:t xml:space="preserve">Выбирается создать </w:t>
      </w:r>
      <w:r>
        <w:t>поле сражения</w:t>
      </w:r>
    </w:p>
    <w:p w14:paraId="71FDA046" w14:textId="358DF212" w:rsidR="007C3BA4" w:rsidRDefault="007C3BA4" w:rsidP="007C3BA4">
      <w:pPr>
        <w:pStyle w:val="ac"/>
        <w:numPr>
          <w:ilvl w:val="0"/>
          <w:numId w:val="18"/>
        </w:numPr>
      </w:pPr>
      <w:r>
        <w:t xml:space="preserve">Пользователь выбирает </w:t>
      </w:r>
      <w:r>
        <w:t xml:space="preserve">отряды и формации для них и расставляет их на поле. </w:t>
      </w:r>
    </w:p>
    <w:p w14:paraId="29FA7F96" w14:textId="77777777" w:rsidR="007C3BA4" w:rsidRDefault="007C3BA4" w:rsidP="007C3BA4">
      <w:pPr>
        <w:pStyle w:val="ac"/>
        <w:numPr>
          <w:ilvl w:val="0"/>
          <w:numId w:val="18"/>
        </w:numPr>
      </w:pPr>
      <w:r>
        <w:t>Сохраняется</w:t>
      </w:r>
    </w:p>
    <w:p w14:paraId="09FD7589" w14:textId="77777777" w:rsidR="007C3BA4" w:rsidRDefault="007C3BA4" w:rsidP="007C3BA4">
      <w:pPr>
        <w:pStyle w:val="2"/>
      </w:pPr>
      <w:bookmarkStart w:id="24" w:name="_Toc80403933"/>
      <w:r>
        <w:t>Редактирование</w:t>
      </w:r>
      <w:bookmarkEnd w:id="24"/>
    </w:p>
    <w:p w14:paraId="5B92CCA7" w14:textId="4E958F9C" w:rsidR="007C3BA4" w:rsidRDefault="007C3BA4" w:rsidP="007C3BA4">
      <w:pPr>
        <w:pStyle w:val="ac"/>
        <w:numPr>
          <w:ilvl w:val="0"/>
          <w:numId w:val="19"/>
        </w:numPr>
      </w:pPr>
      <w:r>
        <w:t xml:space="preserve">Выбирается редактирование </w:t>
      </w:r>
      <w:r>
        <w:t>поля сражения</w:t>
      </w:r>
    </w:p>
    <w:p w14:paraId="29C2123D" w14:textId="26FC800D" w:rsidR="007C3BA4" w:rsidRDefault="007C3BA4" w:rsidP="007C3BA4">
      <w:pPr>
        <w:pStyle w:val="ac"/>
        <w:numPr>
          <w:ilvl w:val="0"/>
          <w:numId w:val="19"/>
        </w:numPr>
      </w:pPr>
      <w:r>
        <w:t xml:space="preserve">Выбирается </w:t>
      </w:r>
      <w:r>
        <w:t>поле сражений</w:t>
      </w:r>
    </w:p>
    <w:p w14:paraId="15427366" w14:textId="3023A5D6" w:rsidR="007C3BA4" w:rsidRDefault="007C3BA4" w:rsidP="007C3BA4">
      <w:pPr>
        <w:pStyle w:val="ac"/>
        <w:numPr>
          <w:ilvl w:val="0"/>
          <w:numId w:val="19"/>
        </w:numPr>
      </w:pPr>
      <w:r>
        <w:t xml:space="preserve">Пользователь меняет расположение </w:t>
      </w:r>
      <w:r>
        <w:t>отрядов и т.п.</w:t>
      </w:r>
    </w:p>
    <w:p w14:paraId="3151BD3D" w14:textId="77777777" w:rsidR="007C3BA4" w:rsidRDefault="007C3BA4" w:rsidP="007C3BA4">
      <w:pPr>
        <w:pStyle w:val="ac"/>
        <w:numPr>
          <w:ilvl w:val="0"/>
          <w:numId w:val="19"/>
        </w:numPr>
      </w:pPr>
      <w:r>
        <w:t>Сохраняется</w:t>
      </w:r>
    </w:p>
    <w:p w14:paraId="27D594F1" w14:textId="77777777" w:rsidR="007C3BA4" w:rsidRDefault="007C3BA4" w:rsidP="007C3BA4">
      <w:pPr>
        <w:pStyle w:val="3"/>
      </w:pPr>
      <w:bookmarkStart w:id="25" w:name="_Toc80403934"/>
      <w:r>
        <w:t>Удаление</w:t>
      </w:r>
      <w:bookmarkEnd w:id="25"/>
    </w:p>
    <w:p w14:paraId="47BFBBD7" w14:textId="64929115" w:rsidR="007C3BA4" w:rsidRDefault="007C3BA4" w:rsidP="007C3BA4">
      <w:pPr>
        <w:pStyle w:val="ac"/>
        <w:numPr>
          <w:ilvl w:val="0"/>
          <w:numId w:val="20"/>
        </w:numPr>
      </w:pPr>
      <w:r>
        <w:t xml:space="preserve">Выбирается удаление </w:t>
      </w:r>
      <w:r>
        <w:t>поля сражения</w:t>
      </w:r>
    </w:p>
    <w:p w14:paraId="2195FC3A" w14:textId="5661D0F9" w:rsidR="007C3BA4" w:rsidRDefault="007C3BA4" w:rsidP="007C3BA4">
      <w:pPr>
        <w:pStyle w:val="ac"/>
        <w:numPr>
          <w:ilvl w:val="0"/>
          <w:numId w:val="20"/>
        </w:numPr>
      </w:pPr>
      <w:r>
        <w:t xml:space="preserve">Выбирается </w:t>
      </w:r>
      <w:r>
        <w:t>поле сражения</w:t>
      </w:r>
    </w:p>
    <w:p w14:paraId="11F9FDBD" w14:textId="4291DB29" w:rsidR="007C3BA4" w:rsidRDefault="007C3BA4" w:rsidP="007C3BA4">
      <w:pPr>
        <w:pStyle w:val="ac"/>
        <w:numPr>
          <w:ilvl w:val="0"/>
          <w:numId w:val="20"/>
        </w:numPr>
      </w:pPr>
      <w:r>
        <w:t>У</w:t>
      </w:r>
      <w:r>
        <w:t>даляется</w:t>
      </w:r>
    </w:p>
    <w:p w14:paraId="709182F1" w14:textId="4334A891" w:rsidR="007C3BA4" w:rsidRDefault="007C3BA4" w:rsidP="007C3BA4">
      <w:pPr>
        <w:pStyle w:val="2"/>
      </w:pPr>
      <w:bookmarkStart w:id="26" w:name="_Toc80403935"/>
      <w:r>
        <w:t>Проигрыватель сражений</w:t>
      </w:r>
      <w:bookmarkEnd w:id="26"/>
    </w:p>
    <w:p w14:paraId="5633A1C2" w14:textId="37C4A43E" w:rsidR="00EE0BED" w:rsidRPr="00EE0BED" w:rsidRDefault="00EE0BED" w:rsidP="00EE0BED">
      <w:pPr>
        <w:pStyle w:val="ac"/>
        <w:numPr>
          <w:ilvl w:val="0"/>
          <w:numId w:val="21"/>
        </w:numPr>
      </w:pPr>
      <w:r>
        <w:t>Пользователь открывает сохраненное поле сражений</w:t>
      </w:r>
    </w:p>
    <w:p w14:paraId="0D1812E1" w14:textId="7AE9AEBC" w:rsidR="007C3BA4" w:rsidRDefault="007C3BA4" w:rsidP="007C3BA4">
      <w:pPr>
        <w:pStyle w:val="ac"/>
        <w:numPr>
          <w:ilvl w:val="0"/>
          <w:numId w:val="21"/>
        </w:numPr>
      </w:pPr>
      <w:r>
        <w:t>Пользователь выбирает формат: против ИИ</w:t>
      </w:r>
      <w:r w:rsidR="00EE0BED">
        <w:t xml:space="preserve"> или</w:t>
      </w:r>
      <w:r>
        <w:t xml:space="preserve"> против человека</w:t>
      </w:r>
      <w:r w:rsidR="00EE0BED">
        <w:t>, полный контроль или обычный контроль</w:t>
      </w:r>
    </w:p>
    <w:p w14:paraId="71E1656B" w14:textId="05C18362" w:rsidR="00EE0BED" w:rsidRDefault="00EE0BED" w:rsidP="007C3BA4">
      <w:pPr>
        <w:pStyle w:val="ac"/>
        <w:numPr>
          <w:ilvl w:val="0"/>
          <w:numId w:val="21"/>
        </w:numPr>
      </w:pPr>
      <w:r>
        <w:t>Выбрав против человека, выбирается хост или подключение</w:t>
      </w:r>
    </w:p>
    <w:p w14:paraId="41EF3805" w14:textId="6EB9CE6C" w:rsidR="007C3BA4" w:rsidRDefault="00EE0BED" w:rsidP="00EE0BED">
      <w:pPr>
        <w:pStyle w:val="ac"/>
        <w:numPr>
          <w:ilvl w:val="0"/>
          <w:numId w:val="21"/>
        </w:numPr>
      </w:pPr>
      <w:r>
        <w:t>Второй игрок подключается к первому игроку</w:t>
      </w:r>
    </w:p>
    <w:p w14:paraId="6930FD58" w14:textId="653F35B5" w:rsidR="00EE0BED" w:rsidRDefault="00EE0BED" w:rsidP="00EE0BED">
      <w:pPr>
        <w:pStyle w:val="ac"/>
        <w:numPr>
          <w:ilvl w:val="0"/>
          <w:numId w:val="21"/>
        </w:numPr>
      </w:pPr>
      <w:r>
        <w:t>Каждый игрок контролирует свои отряды, меняет их формацию, использует их способности</w:t>
      </w:r>
    </w:p>
    <w:p w14:paraId="429EA23F" w14:textId="20051AF7" w:rsidR="00C02E29" w:rsidRPr="00C02E29" w:rsidRDefault="00EE0BED" w:rsidP="00C02E29">
      <w:pPr>
        <w:pStyle w:val="ac"/>
        <w:numPr>
          <w:ilvl w:val="0"/>
          <w:numId w:val="21"/>
        </w:numPr>
      </w:pPr>
      <w:r>
        <w:t xml:space="preserve">В случае поражения одной их сторон, сдачи или принудительного завершения со стороны хоста, проигрыватель предлагает повторить или начать новую игру. </w:t>
      </w:r>
      <w:bookmarkStart w:id="27" w:name="_GoBack"/>
      <w:bookmarkEnd w:id="27"/>
    </w:p>
    <w:p w14:paraId="1DEB6B4B" w14:textId="540D77CB" w:rsidR="00C02E29" w:rsidRPr="00C02E29" w:rsidRDefault="00C02E29" w:rsidP="00C02E29"/>
    <w:sectPr w:rsidR="00C02E29" w:rsidRPr="00C02E29" w:rsidSect="00F74A2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03794" w14:textId="77777777" w:rsidR="00665A46" w:rsidRDefault="00665A46" w:rsidP="00B60EBE">
      <w:pPr>
        <w:spacing w:after="0" w:line="240" w:lineRule="auto"/>
      </w:pPr>
      <w:r>
        <w:separator/>
      </w:r>
    </w:p>
  </w:endnote>
  <w:endnote w:type="continuationSeparator" w:id="0">
    <w:p w14:paraId="620F30B6" w14:textId="77777777" w:rsidR="00665A46" w:rsidRDefault="00665A46" w:rsidP="00B6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D6D3D" w14:textId="77777777" w:rsidR="00665A46" w:rsidRDefault="00665A46" w:rsidP="00B60EBE">
      <w:pPr>
        <w:spacing w:after="0" w:line="240" w:lineRule="auto"/>
      </w:pPr>
      <w:r>
        <w:separator/>
      </w:r>
    </w:p>
  </w:footnote>
  <w:footnote w:type="continuationSeparator" w:id="0">
    <w:p w14:paraId="04996856" w14:textId="77777777" w:rsidR="00665A46" w:rsidRDefault="00665A46" w:rsidP="00B60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3994"/>
    <w:multiLevelType w:val="hybridMultilevel"/>
    <w:tmpl w:val="813C3F20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1A5DA9"/>
    <w:multiLevelType w:val="hybridMultilevel"/>
    <w:tmpl w:val="BDCE2626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41DE5"/>
    <w:multiLevelType w:val="hybridMultilevel"/>
    <w:tmpl w:val="4116510C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5463"/>
    <w:multiLevelType w:val="hybridMultilevel"/>
    <w:tmpl w:val="28C0DB1C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D243E6"/>
    <w:multiLevelType w:val="hybridMultilevel"/>
    <w:tmpl w:val="9ED85C64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25E0F"/>
    <w:multiLevelType w:val="hybridMultilevel"/>
    <w:tmpl w:val="28C0DB1C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51A20E2"/>
    <w:multiLevelType w:val="hybridMultilevel"/>
    <w:tmpl w:val="7F0E9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049A9"/>
    <w:multiLevelType w:val="hybridMultilevel"/>
    <w:tmpl w:val="44BC4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734B4"/>
    <w:multiLevelType w:val="hybridMultilevel"/>
    <w:tmpl w:val="28C0DB1C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B2A15"/>
    <w:multiLevelType w:val="hybridMultilevel"/>
    <w:tmpl w:val="9ED85C64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C1C50"/>
    <w:multiLevelType w:val="hybridMultilevel"/>
    <w:tmpl w:val="865C1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52CA1"/>
    <w:multiLevelType w:val="hybridMultilevel"/>
    <w:tmpl w:val="28C0DB1C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A9458D9"/>
    <w:multiLevelType w:val="hybridMultilevel"/>
    <w:tmpl w:val="9476E01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4BAE0C92"/>
    <w:multiLevelType w:val="hybridMultilevel"/>
    <w:tmpl w:val="D18A2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502C6"/>
    <w:multiLevelType w:val="hybridMultilevel"/>
    <w:tmpl w:val="08504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96116"/>
    <w:multiLevelType w:val="hybridMultilevel"/>
    <w:tmpl w:val="9D28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E5BB4"/>
    <w:multiLevelType w:val="hybridMultilevel"/>
    <w:tmpl w:val="9ED85C64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85814"/>
    <w:multiLevelType w:val="hybridMultilevel"/>
    <w:tmpl w:val="A35EF9A0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37855"/>
    <w:multiLevelType w:val="hybridMultilevel"/>
    <w:tmpl w:val="EADCC1E6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65A2C5B"/>
    <w:multiLevelType w:val="hybridMultilevel"/>
    <w:tmpl w:val="B4A826F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7E6F31B8"/>
    <w:multiLevelType w:val="hybridMultilevel"/>
    <w:tmpl w:val="4E0EC1B2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9"/>
  </w:num>
  <w:num w:numId="5">
    <w:abstractNumId w:val="13"/>
  </w:num>
  <w:num w:numId="6">
    <w:abstractNumId w:val="14"/>
  </w:num>
  <w:num w:numId="7">
    <w:abstractNumId w:val="7"/>
  </w:num>
  <w:num w:numId="8">
    <w:abstractNumId w:val="6"/>
  </w:num>
  <w:num w:numId="9">
    <w:abstractNumId w:val="15"/>
  </w:num>
  <w:num w:numId="10">
    <w:abstractNumId w:val="20"/>
  </w:num>
  <w:num w:numId="11">
    <w:abstractNumId w:val="1"/>
  </w:num>
  <w:num w:numId="12">
    <w:abstractNumId w:val="16"/>
  </w:num>
  <w:num w:numId="13">
    <w:abstractNumId w:val="2"/>
  </w:num>
  <w:num w:numId="14">
    <w:abstractNumId w:val="18"/>
  </w:num>
  <w:num w:numId="15">
    <w:abstractNumId w:val="11"/>
  </w:num>
  <w:num w:numId="16">
    <w:abstractNumId w:val="4"/>
  </w:num>
  <w:num w:numId="17">
    <w:abstractNumId w:val="3"/>
  </w:num>
  <w:num w:numId="18">
    <w:abstractNumId w:val="8"/>
  </w:num>
  <w:num w:numId="19">
    <w:abstractNumId w:val="9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26"/>
    <w:rsid w:val="002C3526"/>
    <w:rsid w:val="005A3513"/>
    <w:rsid w:val="00665A46"/>
    <w:rsid w:val="006E177B"/>
    <w:rsid w:val="007B551D"/>
    <w:rsid w:val="007C3BA4"/>
    <w:rsid w:val="007F0618"/>
    <w:rsid w:val="008567A0"/>
    <w:rsid w:val="00AF012D"/>
    <w:rsid w:val="00B20772"/>
    <w:rsid w:val="00B60EBE"/>
    <w:rsid w:val="00C02E29"/>
    <w:rsid w:val="00C36AF2"/>
    <w:rsid w:val="00D054CE"/>
    <w:rsid w:val="00EE0BED"/>
    <w:rsid w:val="00F7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63B29"/>
  <w15:chartTrackingRefBased/>
  <w15:docId w15:val="{F884A47B-ACBD-4EF1-9E83-E4D1831F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54CE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D054CE"/>
    <w:pPr>
      <w:keepNext/>
      <w:keepLines/>
      <w:spacing w:before="240" w:after="0"/>
      <w:outlineLvl w:val="0"/>
    </w:pPr>
    <w:rPr>
      <w:rFonts w:eastAsiaTheme="majorEastAsia" w:cstheme="majorBidi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54C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20772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60EBE"/>
    <w:pPr>
      <w:spacing w:after="0" w:line="240" w:lineRule="auto"/>
    </w:pPr>
    <w:rPr>
      <w:rFonts w:ascii="Verdana" w:hAnsi="Verdana"/>
      <w:sz w:val="28"/>
    </w:rPr>
  </w:style>
  <w:style w:type="paragraph" w:styleId="a4">
    <w:name w:val="header"/>
    <w:basedOn w:val="a"/>
    <w:link w:val="a5"/>
    <w:uiPriority w:val="99"/>
    <w:unhideWhenUsed/>
    <w:rsid w:val="00B60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0EBE"/>
    <w:rPr>
      <w:rFonts w:ascii="Verdana" w:hAnsi="Verdana"/>
      <w:sz w:val="24"/>
    </w:rPr>
  </w:style>
  <w:style w:type="paragraph" w:styleId="a6">
    <w:name w:val="footer"/>
    <w:basedOn w:val="a"/>
    <w:link w:val="a7"/>
    <w:uiPriority w:val="99"/>
    <w:unhideWhenUsed/>
    <w:rsid w:val="00B60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0EBE"/>
    <w:rPr>
      <w:rFonts w:ascii="Verdana" w:hAnsi="Verdana"/>
      <w:sz w:val="24"/>
    </w:rPr>
  </w:style>
  <w:style w:type="character" w:customStyle="1" w:styleId="10">
    <w:name w:val="Заголовок 1 Знак"/>
    <w:basedOn w:val="a0"/>
    <w:link w:val="1"/>
    <w:uiPriority w:val="9"/>
    <w:rsid w:val="00D054CE"/>
    <w:rPr>
      <w:rFonts w:ascii="Verdana" w:eastAsiaTheme="majorEastAsia" w:hAnsi="Verdana" w:cstheme="majorBidi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D054CE"/>
    <w:rPr>
      <w:rFonts w:ascii="Verdana" w:eastAsiaTheme="majorEastAsia" w:hAnsi="Verdana" w:cstheme="majorBidi"/>
      <w:sz w:val="36"/>
      <w:szCs w:val="26"/>
    </w:rPr>
  </w:style>
  <w:style w:type="paragraph" w:styleId="a8">
    <w:name w:val="Title"/>
    <w:basedOn w:val="a"/>
    <w:next w:val="a"/>
    <w:link w:val="a9"/>
    <w:uiPriority w:val="10"/>
    <w:qFormat/>
    <w:rsid w:val="00F74A2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74A26"/>
    <w:rPr>
      <w:rFonts w:ascii="Verdana" w:eastAsiaTheme="majorEastAsia" w:hAnsi="Verdana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C36A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C36AF2"/>
    <w:rPr>
      <w:rFonts w:ascii="Verdana" w:eastAsiaTheme="minorEastAsia" w:hAnsi="Verdana"/>
      <w:color w:val="5A5A5A" w:themeColor="text1" w:themeTint="A5"/>
      <w:spacing w:val="15"/>
      <w:sz w:val="28"/>
    </w:rPr>
  </w:style>
  <w:style w:type="paragraph" w:styleId="ac">
    <w:name w:val="List Paragraph"/>
    <w:basedOn w:val="a"/>
    <w:uiPriority w:val="34"/>
    <w:qFormat/>
    <w:rsid w:val="00F74A26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5A3513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351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A3513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5A351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20772"/>
    <w:rPr>
      <w:rFonts w:ascii="Verdana" w:eastAsiaTheme="majorEastAsia" w:hAnsi="Verdana" w:cstheme="majorBidi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F061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3439E-CF82-4DD4-A945-4A68AC738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Техническое задание.docx</Template>
  <TotalTime>8</TotalTime>
  <Pages>5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2021-08-20T23:05:00Z</dcterms:created>
  <dcterms:modified xsi:type="dcterms:W3CDTF">2021-08-20T23:12:00Z</dcterms:modified>
</cp:coreProperties>
</file>